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26FA0" w14:textId="77777777" w:rsidR="0001712E" w:rsidRPr="00942346" w:rsidRDefault="00BE7273" w:rsidP="00F72953">
      <w:pPr>
        <w:spacing w:after="0" w:line="360" w:lineRule="auto"/>
        <w:rPr>
          <w:rFonts w:asciiTheme="minorHAnsi" w:hAnsiTheme="minorHAnsi" w:cstheme="minorHAnsi"/>
        </w:rPr>
      </w:pPr>
      <w:r w:rsidRPr="00942346">
        <w:rPr>
          <w:rFonts w:asciiTheme="minorHAnsi" w:hAnsiTheme="minorHAnsi" w:cstheme="minorHAnsi"/>
        </w:rPr>
        <w:t>Project Scope Document</w:t>
      </w:r>
    </w:p>
    <w:p w14:paraId="78211C05" w14:textId="77777777" w:rsidR="00F72953" w:rsidRPr="00942346" w:rsidRDefault="00F72953" w:rsidP="00F72953">
      <w:pPr>
        <w:spacing w:after="0"/>
        <w:rPr>
          <w:rFonts w:asciiTheme="minorHAnsi" w:hAnsiTheme="minorHAnsi" w:cstheme="min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6480"/>
      </w:tblGrid>
      <w:tr w:rsidR="0001712E" w:rsidRPr="00942346" w14:paraId="655338D2" w14:textId="77777777" w:rsidTr="00C47282">
        <w:tc>
          <w:tcPr>
            <w:tcW w:w="2880" w:type="dxa"/>
            <w:shd w:val="clear" w:color="auto" w:fill="auto"/>
          </w:tcPr>
          <w:p w14:paraId="293CF649" w14:textId="062C7D20" w:rsidR="0001712E" w:rsidRPr="00942346" w:rsidRDefault="00942346" w:rsidP="00C47282">
            <w:pPr>
              <w:spacing w:before="120" w:after="12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942346">
              <w:rPr>
                <w:rFonts w:asciiTheme="minorHAnsi" w:hAnsiTheme="minorHAnsi" w:cstheme="minorHAnsi"/>
                <w:b/>
                <w:sz w:val="28"/>
                <w:szCs w:val="28"/>
              </w:rPr>
              <w:t>Title</w:t>
            </w:r>
          </w:p>
        </w:tc>
        <w:tc>
          <w:tcPr>
            <w:tcW w:w="6480" w:type="dxa"/>
          </w:tcPr>
          <w:p w14:paraId="22C11BC6" w14:textId="1E23157D" w:rsidR="0001712E" w:rsidRPr="00942346" w:rsidRDefault="00942346" w:rsidP="00C47282">
            <w:p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942346">
              <w:rPr>
                <w:rFonts w:asciiTheme="minorHAnsi" w:hAnsiTheme="minorHAnsi" w:cstheme="minorHAnsi"/>
                <w:sz w:val="20"/>
                <w:szCs w:val="20"/>
              </w:rPr>
              <w:t>Hotel Management</w:t>
            </w:r>
          </w:p>
        </w:tc>
      </w:tr>
      <w:tr w:rsidR="0001712E" w:rsidRPr="00942346" w14:paraId="3735EFD1" w14:textId="77777777" w:rsidTr="00C47282">
        <w:tc>
          <w:tcPr>
            <w:tcW w:w="2880" w:type="dxa"/>
            <w:shd w:val="clear" w:color="auto" w:fill="auto"/>
          </w:tcPr>
          <w:p w14:paraId="44B7AB7A" w14:textId="42153117" w:rsidR="0001712E" w:rsidRPr="00942346" w:rsidRDefault="00942346" w:rsidP="00C47282">
            <w:pPr>
              <w:spacing w:before="120" w:after="12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942346">
              <w:rPr>
                <w:rFonts w:asciiTheme="minorHAnsi" w:hAnsiTheme="minorHAnsi" w:cstheme="minorHAnsi"/>
                <w:b/>
                <w:sz w:val="28"/>
                <w:szCs w:val="28"/>
              </w:rPr>
              <w:t>Name</w:t>
            </w:r>
          </w:p>
        </w:tc>
        <w:tc>
          <w:tcPr>
            <w:tcW w:w="6480" w:type="dxa"/>
          </w:tcPr>
          <w:p w14:paraId="553A4355" w14:textId="0C25560F" w:rsidR="0001712E" w:rsidRPr="00942346" w:rsidRDefault="00942346" w:rsidP="00C47282">
            <w:p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942346">
              <w:rPr>
                <w:rFonts w:asciiTheme="minorHAnsi" w:hAnsiTheme="minorHAnsi" w:cstheme="minorHAnsi"/>
                <w:sz w:val="20"/>
                <w:szCs w:val="20"/>
              </w:rPr>
              <w:t>Susan Wertheim</w:t>
            </w:r>
          </w:p>
        </w:tc>
      </w:tr>
    </w:tbl>
    <w:p w14:paraId="2B3DF9E5" w14:textId="77777777" w:rsidR="0001712E" w:rsidRPr="00942346" w:rsidRDefault="0001712E" w:rsidP="00942346">
      <w:pPr>
        <w:pStyle w:val="Heading2"/>
      </w:pPr>
      <w:r w:rsidRPr="00942346">
        <w:t>Details of Project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523EA0" w:rsidRPr="00942346" w14:paraId="76F365DE" w14:textId="77777777" w:rsidTr="00C47282">
        <w:tc>
          <w:tcPr>
            <w:tcW w:w="9360" w:type="dxa"/>
            <w:shd w:val="clear" w:color="auto" w:fill="auto"/>
          </w:tcPr>
          <w:p w14:paraId="03A89F49" w14:textId="2C94F3B0" w:rsidR="00523EA0" w:rsidRPr="00942346" w:rsidRDefault="00523EA0" w:rsidP="00C47282">
            <w:pPr>
              <w:spacing w:before="120" w:after="120"/>
              <w:rPr>
                <w:rFonts w:asciiTheme="minorHAnsi" w:hAnsiTheme="minorHAnsi" w:cstheme="minorHAnsi"/>
                <w:b/>
              </w:rPr>
            </w:pPr>
            <w:r w:rsidRPr="00942346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Project </w:t>
            </w:r>
            <w:r w:rsidR="00942346" w:rsidRPr="00942346">
              <w:rPr>
                <w:rFonts w:asciiTheme="minorHAnsi" w:hAnsiTheme="minorHAnsi" w:cstheme="minorHAnsi"/>
                <w:b/>
                <w:sz w:val="28"/>
                <w:szCs w:val="28"/>
              </w:rPr>
              <w:t>Elements</w:t>
            </w:r>
          </w:p>
        </w:tc>
      </w:tr>
      <w:tr w:rsidR="00523EA0" w:rsidRPr="00942346" w14:paraId="4B1B79CE" w14:textId="77777777" w:rsidTr="00C47282">
        <w:tc>
          <w:tcPr>
            <w:tcW w:w="9360" w:type="dxa"/>
            <w:tcBorders>
              <w:bottom w:val="single" w:sz="4" w:space="0" w:color="auto"/>
            </w:tcBorders>
          </w:tcPr>
          <w:p w14:paraId="55BE82B3" w14:textId="6D8482CE" w:rsidR="00942346" w:rsidRPr="00942346" w:rsidRDefault="00942346" w:rsidP="00942346">
            <w:pPr>
              <w:numPr>
                <w:ilvl w:val="0"/>
                <w:numId w:val="15"/>
              </w:numPr>
              <w:spacing w:before="100" w:beforeAutospacing="1" w:after="100" w:afterAutospacing="1"/>
              <w:outlineLvl w:val="9"/>
              <w:rPr>
                <w:rFonts w:asciiTheme="minorHAnsi" w:hAnsiTheme="minorHAnsi" w:cstheme="minorHAnsi"/>
                <w:lang w:val="en-US"/>
              </w:rPr>
            </w:pPr>
            <w:r w:rsidRPr="00942346">
              <w:rPr>
                <w:rFonts w:asciiTheme="minorHAnsi" w:hAnsiTheme="minorHAnsi" w:cstheme="minorHAnsi"/>
                <w:lang w:val="en-US"/>
              </w:rPr>
              <w:t xml:space="preserve">A minimum of 12 use cases </w:t>
            </w:r>
            <w:r w:rsidR="00996273">
              <w:rPr>
                <w:rFonts w:asciiTheme="minorHAnsi" w:hAnsiTheme="minorHAnsi" w:cstheme="minorHAnsi"/>
                <w:lang w:val="en-US"/>
              </w:rPr>
              <w:t xml:space="preserve">that are </w:t>
            </w:r>
            <w:r w:rsidRPr="00942346">
              <w:rPr>
                <w:rFonts w:asciiTheme="minorHAnsi" w:hAnsiTheme="minorHAnsi" w:cstheme="minorHAnsi"/>
                <w:lang w:val="en-US"/>
              </w:rPr>
              <w:t xml:space="preserve">fully </w:t>
            </w:r>
            <w:r w:rsidR="00996273" w:rsidRPr="00942346">
              <w:rPr>
                <w:rFonts w:asciiTheme="minorHAnsi" w:hAnsiTheme="minorHAnsi" w:cstheme="minorHAnsi"/>
                <w:lang w:val="en-US"/>
              </w:rPr>
              <w:t>elaborate</w:t>
            </w:r>
            <w:r w:rsidR="00996273">
              <w:rPr>
                <w:rFonts w:asciiTheme="minorHAnsi" w:hAnsiTheme="minorHAnsi" w:cstheme="minorHAnsi"/>
                <w:lang w:val="en-US"/>
              </w:rPr>
              <w:t>d.</w:t>
            </w:r>
          </w:p>
          <w:p w14:paraId="08A8FC73" w14:textId="3C037F5B" w:rsidR="00942346" w:rsidRPr="00942346" w:rsidRDefault="00942346" w:rsidP="00942346">
            <w:pPr>
              <w:numPr>
                <w:ilvl w:val="0"/>
                <w:numId w:val="15"/>
              </w:numPr>
              <w:spacing w:before="100" w:beforeAutospacing="1" w:after="100" w:afterAutospacing="1"/>
              <w:outlineLvl w:val="9"/>
              <w:rPr>
                <w:rFonts w:asciiTheme="minorHAnsi" w:hAnsiTheme="minorHAnsi" w:cstheme="minorHAnsi"/>
                <w:lang w:val="en-US"/>
              </w:rPr>
            </w:pPr>
            <w:r w:rsidRPr="00942346">
              <w:rPr>
                <w:rFonts w:asciiTheme="minorHAnsi" w:hAnsiTheme="minorHAnsi" w:cstheme="minorHAnsi"/>
                <w:lang w:val="en-US"/>
              </w:rPr>
              <w:t xml:space="preserve">A rough sketch of the UI of the system to give yourself some </w:t>
            </w:r>
            <w:r w:rsidR="00996273" w:rsidRPr="00942346">
              <w:rPr>
                <w:rFonts w:asciiTheme="minorHAnsi" w:hAnsiTheme="minorHAnsi" w:cstheme="minorHAnsi"/>
                <w:lang w:val="en-US"/>
              </w:rPr>
              <w:t>grounding.</w:t>
            </w:r>
            <w:r w:rsidRPr="00942346">
              <w:rPr>
                <w:rFonts w:asciiTheme="minorHAnsi" w:hAnsiTheme="minorHAnsi" w:cstheme="minorHAnsi"/>
                <w:lang w:val="en-US"/>
              </w:rPr>
              <w:t> </w:t>
            </w:r>
          </w:p>
          <w:p w14:paraId="55E97F13" w14:textId="6D39A1D8" w:rsidR="00942346" w:rsidRPr="00942346" w:rsidRDefault="00942346" w:rsidP="00942346">
            <w:pPr>
              <w:numPr>
                <w:ilvl w:val="0"/>
                <w:numId w:val="15"/>
              </w:numPr>
              <w:spacing w:before="100" w:beforeAutospacing="1" w:after="100" w:afterAutospacing="1"/>
              <w:outlineLvl w:val="9"/>
              <w:rPr>
                <w:rFonts w:asciiTheme="minorHAnsi" w:hAnsiTheme="minorHAnsi" w:cstheme="minorHAnsi"/>
                <w:lang w:val="en-US"/>
              </w:rPr>
            </w:pPr>
            <w:r w:rsidRPr="00942346">
              <w:rPr>
                <w:rFonts w:asciiTheme="minorHAnsi" w:hAnsiTheme="minorHAnsi" w:cstheme="minorHAnsi"/>
                <w:lang w:val="en-US"/>
              </w:rPr>
              <w:t>Architecture Diagram showing major systems</w:t>
            </w:r>
            <w:r w:rsidR="00996273"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79BCD7B0" w14:textId="5702C8DD" w:rsidR="00942346" w:rsidRPr="00942346" w:rsidRDefault="00942346" w:rsidP="00942346">
            <w:pPr>
              <w:numPr>
                <w:ilvl w:val="0"/>
                <w:numId w:val="15"/>
              </w:numPr>
              <w:spacing w:before="100" w:beforeAutospacing="1" w:after="100" w:afterAutospacing="1"/>
              <w:outlineLvl w:val="9"/>
              <w:rPr>
                <w:rFonts w:asciiTheme="minorHAnsi" w:hAnsiTheme="minorHAnsi" w:cstheme="minorHAnsi"/>
                <w:lang w:val="en-US"/>
              </w:rPr>
            </w:pPr>
            <w:r w:rsidRPr="00942346">
              <w:rPr>
                <w:rFonts w:asciiTheme="minorHAnsi" w:hAnsiTheme="minorHAnsi" w:cstheme="minorHAnsi"/>
                <w:lang w:val="en-US"/>
              </w:rPr>
              <w:t>Class Diagram for major classes in your system - 12-15 classes</w:t>
            </w:r>
            <w:r w:rsidR="00996273"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5CAB6855" w14:textId="20E0A79F" w:rsidR="00942346" w:rsidRPr="00942346" w:rsidRDefault="00942346" w:rsidP="00942346">
            <w:pPr>
              <w:numPr>
                <w:ilvl w:val="0"/>
                <w:numId w:val="15"/>
              </w:numPr>
              <w:spacing w:before="100" w:beforeAutospacing="1" w:after="100" w:afterAutospacing="1"/>
              <w:outlineLvl w:val="9"/>
              <w:rPr>
                <w:rFonts w:asciiTheme="minorHAnsi" w:hAnsiTheme="minorHAnsi" w:cstheme="minorHAnsi"/>
                <w:lang w:val="en-US"/>
              </w:rPr>
            </w:pPr>
            <w:r w:rsidRPr="00942346">
              <w:rPr>
                <w:rFonts w:asciiTheme="minorHAnsi" w:hAnsiTheme="minorHAnsi" w:cstheme="minorHAnsi"/>
                <w:lang w:val="en-US"/>
              </w:rPr>
              <w:t>Create a sequence diagram for 1-3 objects that realize one of your use cases</w:t>
            </w:r>
            <w:r w:rsidR="00996273"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7297F83F" w14:textId="658B305D" w:rsidR="0001712E" w:rsidRPr="00942346" w:rsidRDefault="00942346" w:rsidP="00942346">
            <w:pPr>
              <w:numPr>
                <w:ilvl w:val="0"/>
                <w:numId w:val="15"/>
              </w:numPr>
              <w:spacing w:before="100" w:beforeAutospacing="1" w:after="100" w:afterAutospacing="1"/>
              <w:outlineLvl w:val="9"/>
              <w:rPr>
                <w:rFonts w:asciiTheme="minorHAnsi" w:hAnsiTheme="minorHAnsi" w:cstheme="minorHAnsi"/>
                <w:lang w:val="en-US"/>
              </w:rPr>
            </w:pPr>
            <w:r w:rsidRPr="00942346">
              <w:rPr>
                <w:rFonts w:asciiTheme="minorHAnsi" w:hAnsiTheme="minorHAnsi" w:cstheme="minorHAnsi"/>
                <w:lang w:val="en-US"/>
              </w:rPr>
              <w:t>Python application using the 6+ major classes demonstrating the core functionality -GUIs are NOT required.</w:t>
            </w:r>
          </w:p>
        </w:tc>
      </w:tr>
      <w:tr w:rsidR="00523EA0" w:rsidRPr="00942346" w14:paraId="7DB8A91B" w14:textId="77777777" w:rsidTr="00C47282">
        <w:tc>
          <w:tcPr>
            <w:tcW w:w="9360" w:type="dxa"/>
            <w:shd w:val="clear" w:color="auto" w:fill="auto"/>
          </w:tcPr>
          <w:p w14:paraId="781CA37B" w14:textId="6427E56E" w:rsidR="00523EA0" w:rsidRPr="00942346" w:rsidRDefault="00996273" w:rsidP="00C47282">
            <w:pPr>
              <w:spacing w:before="120" w:after="12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Hotel Management System </w:t>
            </w:r>
            <w:r w:rsidR="00942346">
              <w:rPr>
                <w:rFonts w:asciiTheme="minorHAnsi" w:hAnsiTheme="minorHAnsi" w:cstheme="minorHAnsi"/>
                <w:b/>
                <w:sz w:val="28"/>
                <w:szCs w:val="28"/>
              </w:rPr>
              <w:t>Requirements</w:t>
            </w:r>
          </w:p>
        </w:tc>
      </w:tr>
      <w:tr w:rsidR="00523EA0" w:rsidRPr="00942346" w14:paraId="39C2575E" w14:textId="77777777" w:rsidTr="003C41C0">
        <w:trPr>
          <w:trHeight w:val="926"/>
        </w:trPr>
        <w:tc>
          <w:tcPr>
            <w:tcW w:w="9360" w:type="dxa"/>
          </w:tcPr>
          <w:p w14:paraId="105CA2DD" w14:textId="77777777" w:rsidR="008778CE" w:rsidRDefault="003C41C0" w:rsidP="003C41C0">
            <w:p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3C41C0">
              <w:rPr>
                <w:rFonts w:asciiTheme="minorHAnsi" w:hAnsiTheme="minorHAnsi" w:cstheme="minorHAnsi"/>
                <w:b/>
                <w:bCs/>
              </w:rPr>
              <w:t>General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C41C0">
              <w:rPr>
                <w:rFonts w:asciiTheme="minorHAnsi" w:hAnsiTheme="minorHAnsi" w:cstheme="minorHAnsi"/>
                <w:b/>
                <w:bCs/>
              </w:rPr>
              <w:t>Requirement</w:t>
            </w:r>
          </w:p>
          <w:p w14:paraId="2EAE1061" w14:textId="7222685E" w:rsidR="003C41C0" w:rsidRPr="003C41C0" w:rsidRDefault="003C41C0" w:rsidP="003C41C0">
            <w:pPr>
              <w:pStyle w:val="ListParagraph"/>
              <w:numPr>
                <w:ilvl w:val="0"/>
                <w:numId w:val="17"/>
              </w:num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3C41C0">
              <w:rPr>
                <w:rFonts w:asciiTheme="minorHAnsi" w:hAnsiTheme="minorHAnsi" w:cstheme="minorHAnsi"/>
                <w:sz w:val="20"/>
                <w:szCs w:val="20"/>
              </w:rPr>
              <w:t xml:space="preserve">The hotel management system allows a customer to make, update, or cancel (delete) a reservation. </w:t>
            </w:r>
          </w:p>
          <w:p w14:paraId="7F612152" w14:textId="77777777" w:rsidR="003C41C0" w:rsidRPr="003C41C0" w:rsidRDefault="003C41C0" w:rsidP="003C41C0">
            <w:pPr>
              <w:pStyle w:val="ListParagraph"/>
              <w:numPr>
                <w:ilvl w:val="0"/>
                <w:numId w:val="17"/>
              </w:num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3C41C0">
              <w:rPr>
                <w:rFonts w:asciiTheme="minorHAnsi" w:hAnsiTheme="minorHAnsi" w:cstheme="minorHAnsi"/>
                <w:sz w:val="20"/>
                <w:szCs w:val="20"/>
              </w:rPr>
              <w:t>The hotel management system will allow an employee of the hotel to make, update, or cancel (delete) a reservation.</w:t>
            </w:r>
          </w:p>
          <w:p w14:paraId="6F49AD66" w14:textId="7062814F" w:rsidR="003C41C0" w:rsidRPr="003C41C0" w:rsidRDefault="003C41C0" w:rsidP="003C41C0">
            <w:pPr>
              <w:pStyle w:val="ListParagraph"/>
              <w:numPr>
                <w:ilvl w:val="0"/>
                <w:numId w:val="17"/>
              </w:num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3C41C0">
              <w:rPr>
                <w:rFonts w:asciiTheme="minorHAnsi" w:hAnsiTheme="minorHAnsi" w:cstheme="minorHAnsi"/>
                <w:sz w:val="20"/>
                <w:szCs w:val="20"/>
              </w:rPr>
              <w:t>The system will keep track of the rooms available for any potential time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frame</w:t>
            </w:r>
            <w:r w:rsidRPr="003C41C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F04B28F" w14:textId="77777777" w:rsidR="003C41C0" w:rsidRDefault="003C41C0" w:rsidP="003C41C0">
            <w:pPr>
              <w:pStyle w:val="ListParagraph"/>
              <w:numPr>
                <w:ilvl w:val="0"/>
                <w:numId w:val="17"/>
              </w:num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3C41C0">
              <w:rPr>
                <w:rFonts w:asciiTheme="minorHAnsi" w:hAnsiTheme="minorHAnsi" w:cstheme="minorHAnsi"/>
                <w:sz w:val="20"/>
                <w:szCs w:val="20"/>
              </w:rPr>
              <w:t>The system will add or remove hotel rooms from inventory based on a reservation status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or other reason.</w:t>
            </w:r>
          </w:p>
          <w:p w14:paraId="0324D96D" w14:textId="0BD61343" w:rsidR="003C41C0" w:rsidRDefault="003C41C0" w:rsidP="003C41C0">
            <w:pPr>
              <w:pStyle w:val="ListParagraph"/>
              <w:numPr>
                <w:ilvl w:val="0"/>
                <w:numId w:val="17"/>
              </w:num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system will generate invoices for customers that stay at the hotel.</w:t>
            </w:r>
          </w:p>
          <w:p w14:paraId="1CDF335E" w14:textId="24F95246" w:rsidR="003C41C0" w:rsidRPr="003C41C0" w:rsidRDefault="003C41C0" w:rsidP="003C41C0">
            <w:pPr>
              <w:pStyle w:val="ListParagraph"/>
              <w:numPr>
                <w:ilvl w:val="0"/>
                <w:numId w:val="17"/>
              </w:num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system will zero out the hotel bill upon payment of the invoice.</w:t>
            </w:r>
          </w:p>
        </w:tc>
      </w:tr>
      <w:tr w:rsidR="003C41C0" w:rsidRPr="00942346" w14:paraId="134991F2" w14:textId="77777777" w:rsidTr="003C41C0">
        <w:trPr>
          <w:trHeight w:val="926"/>
        </w:trPr>
        <w:tc>
          <w:tcPr>
            <w:tcW w:w="9360" w:type="dxa"/>
          </w:tcPr>
          <w:p w14:paraId="4A7B95CB" w14:textId="77777777" w:rsidR="003C41C0" w:rsidRPr="003C41C0" w:rsidRDefault="003C41C0" w:rsidP="003C41C0">
            <w:pPr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 w:rsidRPr="003C41C0">
              <w:rPr>
                <w:rFonts w:asciiTheme="minorHAnsi" w:hAnsiTheme="minorHAnsi" w:cstheme="minorHAnsi"/>
                <w:b/>
                <w:bCs/>
              </w:rPr>
              <w:t>Functional Requirements</w:t>
            </w:r>
          </w:p>
          <w:p w14:paraId="2D4AE26D" w14:textId="77777777" w:rsidR="003C41C0" w:rsidRPr="003C41C0" w:rsidRDefault="003C41C0" w:rsidP="003C41C0">
            <w:pPr>
              <w:spacing w:before="120" w:after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C41C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The hotel management system will</w:t>
            </w:r>
          </w:p>
          <w:p w14:paraId="3E34F7EF" w14:textId="3A5681E4" w:rsidR="003C41C0" w:rsidRPr="003C41C0" w:rsidRDefault="003C41C0" w:rsidP="003C41C0">
            <w:pPr>
              <w:pStyle w:val="ListParagraph"/>
              <w:numPr>
                <w:ilvl w:val="0"/>
                <w:numId w:val="20"/>
              </w:num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3C41C0">
              <w:rPr>
                <w:rFonts w:asciiTheme="minorHAnsi" w:hAnsiTheme="minorHAnsi" w:cstheme="minorHAnsi"/>
                <w:sz w:val="20"/>
                <w:szCs w:val="20"/>
              </w:rPr>
              <w:t xml:space="preserve">Keep track of the number of available rooms by room type any given </w:t>
            </w:r>
            <w:proofErr w:type="gramStart"/>
            <w:r w:rsidRPr="003C41C0">
              <w:rPr>
                <w:rFonts w:asciiTheme="minorHAnsi" w:hAnsiTheme="minorHAnsi" w:cstheme="minorHAnsi"/>
                <w:sz w:val="20"/>
                <w:szCs w:val="20"/>
              </w:rPr>
              <w:t>date</w:t>
            </w:r>
            <w:proofErr w:type="gramEnd"/>
          </w:p>
          <w:p w14:paraId="11184E97" w14:textId="77777777" w:rsidR="003C41C0" w:rsidRPr="003C41C0" w:rsidRDefault="003C41C0" w:rsidP="003C41C0">
            <w:pPr>
              <w:pStyle w:val="ListParagraph"/>
              <w:numPr>
                <w:ilvl w:val="0"/>
                <w:numId w:val="20"/>
              </w:num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3C41C0">
              <w:rPr>
                <w:rFonts w:asciiTheme="minorHAnsi" w:hAnsiTheme="minorHAnsi" w:cstheme="minorHAnsi"/>
                <w:sz w:val="20"/>
                <w:szCs w:val="20"/>
              </w:rPr>
              <w:t>Record customer information</w:t>
            </w:r>
          </w:p>
          <w:p w14:paraId="6C8BA442" w14:textId="77777777" w:rsidR="003C41C0" w:rsidRPr="003C41C0" w:rsidRDefault="003C41C0" w:rsidP="003C41C0">
            <w:pPr>
              <w:pStyle w:val="ListParagraph"/>
              <w:numPr>
                <w:ilvl w:val="1"/>
                <w:numId w:val="20"/>
              </w:num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3C41C0">
              <w:rPr>
                <w:rFonts w:asciiTheme="minorHAnsi" w:hAnsiTheme="minorHAnsi" w:cstheme="minorHAnsi"/>
                <w:sz w:val="20"/>
                <w:szCs w:val="20"/>
              </w:rPr>
              <w:t>First Name, Last Name</w:t>
            </w:r>
          </w:p>
          <w:p w14:paraId="44297B07" w14:textId="77777777" w:rsidR="003C41C0" w:rsidRPr="003C41C0" w:rsidRDefault="003C41C0" w:rsidP="003C41C0">
            <w:pPr>
              <w:pStyle w:val="ListParagraph"/>
              <w:numPr>
                <w:ilvl w:val="1"/>
                <w:numId w:val="20"/>
              </w:num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3C41C0">
              <w:rPr>
                <w:rFonts w:asciiTheme="minorHAnsi" w:hAnsiTheme="minorHAnsi" w:cstheme="minorHAnsi"/>
                <w:sz w:val="20"/>
                <w:szCs w:val="20"/>
              </w:rPr>
              <w:t>Address, City, State, Zip</w:t>
            </w:r>
          </w:p>
          <w:p w14:paraId="0661898C" w14:textId="77777777" w:rsidR="003C41C0" w:rsidRPr="003C41C0" w:rsidRDefault="003C41C0" w:rsidP="003C41C0">
            <w:pPr>
              <w:pStyle w:val="ListParagraph"/>
              <w:numPr>
                <w:ilvl w:val="1"/>
                <w:numId w:val="20"/>
              </w:num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3C41C0">
              <w:rPr>
                <w:rFonts w:asciiTheme="minorHAnsi" w:hAnsiTheme="minorHAnsi" w:cstheme="minorHAnsi"/>
                <w:sz w:val="20"/>
                <w:szCs w:val="20"/>
              </w:rPr>
              <w:t>Phone Number</w:t>
            </w:r>
          </w:p>
          <w:p w14:paraId="66E676B4" w14:textId="77777777" w:rsidR="003C41C0" w:rsidRPr="003C41C0" w:rsidRDefault="003C41C0" w:rsidP="003C41C0">
            <w:pPr>
              <w:pStyle w:val="ListParagraph"/>
              <w:numPr>
                <w:ilvl w:val="1"/>
                <w:numId w:val="20"/>
              </w:num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3C41C0">
              <w:rPr>
                <w:rFonts w:asciiTheme="minorHAnsi" w:hAnsiTheme="minorHAnsi" w:cstheme="minorHAnsi"/>
                <w:sz w:val="20"/>
                <w:szCs w:val="20"/>
              </w:rPr>
              <w:t>Email Address</w:t>
            </w:r>
          </w:p>
          <w:p w14:paraId="3264D618" w14:textId="77777777" w:rsidR="003C41C0" w:rsidRPr="003C41C0" w:rsidRDefault="003C41C0" w:rsidP="003C41C0">
            <w:pPr>
              <w:pStyle w:val="ListParagraph"/>
              <w:numPr>
                <w:ilvl w:val="0"/>
                <w:numId w:val="20"/>
              </w:numPr>
              <w:spacing w:before="120" w:after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C41C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Record Rooms</w:t>
            </w:r>
          </w:p>
          <w:p w14:paraId="6176367A" w14:textId="77777777" w:rsidR="003C41C0" w:rsidRPr="003C41C0" w:rsidRDefault="003C41C0" w:rsidP="003C41C0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3C41C0">
              <w:rPr>
                <w:rFonts w:asciiTheme="minorHAnsi" w:hAnsiTheme="minorHAnsi" w:cstheme="minorHAnsi"/>
                <w:sz w:val="20"/>
                <w:szCs w:val="20"/>
              </w:rPr>
              <w:t>Room number</w:t>
            </w:r>
          </w:p>
          <w:p w14:paraId="0F14C568" w14:textId="77777777" w:rsidR="003C41C0" w:rsidRPr="003C41C0" w:rsidRDefault="003C41C0" w:rsidP="003C41C0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3C41C0">
              <w:rPr>
                <w:rFonts w:asciiTheme="minorHAnsi" w:hAnsiTheme="minorHAnsi" w:cstheme="minorHAnsi"/>
                <w:sz w:val="20"/>
                <w:szCs w:val="20"/>
              </w:rPr>
              <w:t>Room Type</w:t>
            </w:r>
          </w:p>
          <w:p w14:paraId="2AE5ED84" w14:textId="77777777" w:rsidR="003C41C0" w:rsidRPr="003C41C0" w:rsidRDefault="003C41C0" w:rsidP="003C41C0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3C41C0">
              <w:rPr>
                <w:rFonts w:asciiTheme="minorHAnsi" w:hAnsiTheme="minorHAnsi" w:cstheme="minorHAnsi"/>
                <w:sz w:val="20"/>
                <w:szCs w:val="20"/>
              </w:rPr>
              <w:t>Max Occupants</w:t>
            </w:r>
          </w:p>
          <w:p w14:paraId="51D5A669" w14:textId="77777777" w:rsidR="003C41C0" w:rsidRPr="003C41C0" w:rsidRDefault="003C41C0" w:rsidP="003C41C0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3C41C0">
              <w:rPr>
                <w:rFonts w:asciiTheme="minorHAnsi" w:hAnsiTheme="minorHAnsi" w:cstheme="minorHAnsi"/>
                <w:sz w:val="20"/>
                <w:szCs w:val="20"/>
              </w:rPr>
              <w:t>Default Room Rate</w:t>
            </w:r>
          </w:p>
          <w:p w14:paraId="0C5DF299" w14:textId="77777777" w:rsidR="003C41C0" w:rsidRPr="00B401FF" w:rsidRDefault="003C41C0" w:rsidP="00B401FF">
            <w:pPr>
              <w:pStyle w:val="ListParagraph"/>
              <w:numPr>
                <w:ilvl w:val="0"/>
                <w:numId w:val="20"/>
              </w:numPr>
              <w:spacing w:before="120" w:after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01F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Recorded reservations must include the following:</w:t>
            </w:r>
          </w:p>
          <w:p w14:paraId="0B309301" w14:textId="77777777" w:rsidR="003C41C0" w:rsidRPr="003C41C0" w:rsidRDefault="003C41C0" w:rsidP="00B401FF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3C41C0">
              <w:rPr>
                <w:rFonts w:asciiTheme="minorHAnsi" w:hAnsiTheme="minorHAnsi" w:cstheme="minorHAnsi"/>
                <w:sz w:val="20"/>
                <w:szCs w:val="20"/>
              </w:rPr>
              <w:t>Room Type</w:t>
            </w:r>
          </w:p>
          <w:p w14:paraId="61844269" w14:textId="77777777" w:rsidR="003C41C0" w:rsidRPr="003C41C0" w:rsidRDefault="003C41C0" w:rsidP="00B401FF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3C41C0">
              <w:rPr>
                <w:rFonts w:asciiTheme="minorHAnsi" w:hAnsiTheme="minorHAnsi" w:cstheme="minorHAnsi"/>
                <w:sz w:val="20"/>
                <w:szCs w:val="20"/>
              </w:rPr>
              <w:t>Number of occupants</w:t>
            </w:r>
          </w:p>
          <w:p w14:paraId="29F4A710" w14:textId="77777777" w:rsidR="003C41C0" w:rsidRPr="003C41C0" w:rsidRDefault="003C41C0" w:rsidP="00B401FF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3C41C0">
              <w:rPr>
                <w:rFonts w:asciiTheme="minorHAnsi" w:hAnsiTheme="minorHAnsi" w:cstheme="minorHAnsi"/>
                <w:sz w:val="20"/>
                <w:szCs w:val="20"/>
              </w:rPr>
              <w:t>Room Rate</w:t>
            </w:r>
          </w:p>
          <w:p w14:paraId="29B9E063" w14:textId="77777777" w:rsidR="003C41C0" w:rsidRPr="003C41C0" w:rsidRDefault="003C41C0" w:rsidP="00B401FF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3C41C0">
              <w:rPr>
                <w:rFonts w:asciiTheme="minorHAnsi" w:hAnsiTheme="minorHAnsi" w:cstheme="minorHAnsi"/>
                <w:sz w:val="20"/>
                <w:szCs w:val="20"/>
              </w:rPr>
              <w:t>Generated Confirmation Number</w:t>
            </w:r>
          </w:p>
          <w:p w14:paraId="5AE20C0E" w14:textId="77777777" w:rsidR="003C41C0" w:rsidRPr="003C41C0" w:rsidRDefault="003C41C0" w:rsidP="00B401FF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3C41C0">
              <w:rPr>
                <w:rFonts w:asciiTheme="minorHAnsi" w:hAnsiTheme="minorHAnsi" w:cstheme="minorHAnsi"/>
                <w:sz w:val="20"/>
                <w:szCs w:val="20"/>
              </w:rPr>
              <w:t>Check-in date</w:t>
            </w:r>
          </w:p>
          <w:p w14:paraId="2CF569FA" w14:textId="77777777" w:rsidR="003C41C0" w:rsidRPr="003C41C0" w:rsidRDefault="003C41C0" w:rsidP="00B401FF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3C41C0">
              <w:rPr>
                <w:rFonts w:asciiTheme="minorHAnsi" w:hAnsiTheme="minorHAnsi" w:cstheme="minorHAnsi"/>
                <w:sz w:val="20"/>
                <w:szCs w:val="20"/>
              </w:rPr>
              <w:t>Check-out date</w:t>
            </w:r>
          </w:p>
          <w:p w14:paraId="5DEF5D15" w14:textId="77777777" w:rsidR="003C41C0" w:rsidRPr="003C41C0" w:rsidRDefault="003C41C0" w:rsidP="00B401FF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3C41C0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Customer ID of the customer who made the reservation.</w:t>
            </w:r>
          </w:p>
          <w:p w14:paraId="42D2D07C" w14:textId="77777777" w:rsidR="003C41C0" w:rsidRPr="00B401FF" w:rsidRDefault="003C41C0" w:rsidP="00B401FF">
            <w:pPr>
              <w:pStyle w:val="ListParagraph"/>
              <w:numPr>
                <w:ilvl w:val="0"/>
                <w:numId w:val="20"/>
              </w:numPr>
              <w:spacing w:before="120" w:after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01F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The customer must be able to</w:t>
            </w:r>
          </w:p>
          <w:p w14:paraId="2C95076E" w14:textId="77777777" w:rsidR="003C41C0" w:rsidRPr="003C41C0" w:rsidRDefault="003C41C0" w:rsidP="00B401FF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3C41C0">
              <w:rPr>
                <w:rFonts w:asciiTheme="minorHAnsi" w:hAnsiTheme="minorHAnsi" w:cstheme="minorHAnsi"/>
                <w:sz w:val="20"/>
                <w:szCs w:val="20"/>
              </w:rPr>
              <w:t>Make a reservation.</w:t>
            </w:r>
          </w:p>
          <w:p w14:paraId="6C4ACD64" w14:textId="77777777" w:rsidR="003C41C0" w:rsidRPr="003C41C0" w:rsidRDefault="003C41C0" w:rsidP="00B401FF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3C41C0">
              <w:rPr>
                <w:rFonts w:asciiTheme="minorHAnsi" w:hAnsiTheme="minorHAnsi" w:cstheme="minorHAnsi"/>
                <w:sz w:val="20"/>
                <w:szCs w:val="20"/>
              </w:rPr>
              <w:t>Modify their reservation.</w:t>
            </w:r>
          </w:p>
          <w:p w14:paraId="0CB66BA5" w14:textId="77777777" w:rsidR="003C41C0" w:rsidRPr="003C41C0" w:rsidRDefault="003C41C0" w:rsidP="00B401FF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3C41C0">
              <w:rPr>
                <w:rFonts w:asciiTheme="minorHAnsi" w:hAnsiTheme="minorHAnsi" w:cstheme="minorHAnsi"/>
                <w:sz w:val="20"/>
                <w:szCs w:val="20"/>
              </w:rPr>
              <w:t>View their reservation.</w:t>
            </w:r>
          </w:p>
          <w:p w14:paraId="4D4C4539" w14:textId="77777777" w:rsidR="003C41C0" w:rsidRPr="003C41C0" w:rsidRDefault="003C41C0" w:rsidP="00B401FF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3C41C0">
              <w:rPr>
                <w:rFonts w:asciiTheme="minorHAnsi" w:hAnsiTheme="minorHAnsi" w:cstheme="minorHAnsi"/>
                <w:sz w:val="20"/>
                <w:szCs w:val="20"/>
              </w:rPr>
              <w:t>Cancel their reservation.</w:t>
            </w:r>
          </w:p>
          <w:p w14:paraId="020882F6" w14:textId="302365C7" w:rsidR="003C41C0" w:rsidRPr="003C41C0" w:rsidRDefault="003C41C0" w:rsidP="00B401FF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3C41C0">
              <w:rPr>
                <w:rFonts w:asciiTheme="minorHAnsi" w:hAnsiTheme="minorHAnsi" w:cstheme="minorHAnsi"/>
                <w:sz w:val="20"/>
                <w:szCs w:val="20"/>
              </w:rPr>
              <w:t>Pay their Invoice.</w:t>
            </w:r>
          </w:p>
          <w:p w14:paraId="1B94D662" w14:textId="77777777" w:rsidR="003C41C0" w:rsidRPr="00B401FF" w:rsidRDefault="003C41C0" w:rsidP="00B401FF">
            <w:pPr>
              <w:pStyle w:val="ListParagraph"/>
              <w:numPr>
                <w:ilvl w:val="0"/>
                <w:numId w:val="20"/>
              </w:numPr>
              <w:spacing w:before="120" w:after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401F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Employees must be able to</w:t>
            </w:r>
          </w:p>
          <w:p w14:paraId="37F13E3A" w14:textId="77777777" w:rsidR="003C41C0" w:rsidRPr="003C41C0" w:rsidRDefault="003C41C0" w:rsidP="00B401FF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3C41C0">
              <w:rPr>
                <w:rFonts w:asciiTheme="minorHAnsi" w:hAnsiTheme="minorHAnsi" w:cstheme="minorHAnsi"/>
                <w:sz w:val="20"/>
                <w:szCs w:val="20"/>
              </w:rPr>
              <w:t>Make a reservation.</w:t>
            </w:r>
          </w:p>
          <w:p w14:paraId="3CED12A2" w14:textId="77777777" w:rsidR="003C41C0" w:rsidRPr="003C41C0" w:rsidRDefault="003C41C0" w:rsidP="00B401FF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3C41C0">
              <w:rPr>
                <w:rFonts w:asciiTheme="minorHAnsi" w:hAnsiTheme="minorHAnsi" w:cstheme="minorHAnsi"/>
                <w:sz w:val="20"/>
                <w:szCs w:val="20"/>
              </w:rPr>
              <w:t>Modify a reservation.</w:t>
            </w:r>
          </w:p>
          <w:p w14:paraId="6DF0A957" w14:textId="77777777" w:rsidR="003C41C0" w:rsidRPr="003C41C0" w:rsidRDefault="003C41C0" w:rsidP="00B401FF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3C41C0">
              <w:rPr>
                <w:rFonts w:asciiTheme="minorHAnsi" w:hAnsiTheme="minorHAnsi" w:cstheme="minorHAnsi"/>
                <w:sz w:val="20"/>
                <w:szCs w:val="20"/>
              </w:rPr>
              <w:t>Cancel a reservation.</w:t>
            </w:r>
          </w:p>
          <w:p w14:paraId="449D5C4D" w14:textId="77777777" w:rsidR="003C41C0" w:rsidRPr="003C41C0" w:rsidRDefault="003C41C0" w:rsidP="00B401FF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3C41C0">
              <w:rPr>
                <w:rFonts w:asciiTheme="minorHAnsi" w:hAnsiTheme="minorHAnsi" w:cstheme="minorHAnsi"/>
                <w:sz w:val="20"/>
                <w:szCs w:val="20"/>
              </w:rPr>
              <w:t>Check customers into a hotel.</w:t>
            </w:r>
          </w:p>
          <w:p w14:paraId="63EACCD0" w14:textId="77777777" w:rsidR="003C41C0" w:rsidRPr="003C41C0" w:rsidRDefault="003C41C0" w:rsidP="00B401FF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3C41C0">
              <w:rPr>
                <w:rFonts w:asciiTheme="minorHAnsi" w:hAnsiTheme="minorHAnsi" w:cstheme="minorHAnsi"/>
                <w:sz w:val="20"/>
                <w:szCs w:val="20"/>
              </w:rPr>
              <w:t>Issue a room key.</w:t>
            </w:r>
          </w:p>
          <w:p w14:paraId="41C03568" w14:textId="77777777" w:rsidR="003C41C0" w:rsidRPr="003C41C0" w:rsidRDefault="003C41C0" w:rsidP="00B401FF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3C41C0">
              <w:rPr>
                <w:rFonts w:asciiTheme="minorHAnsi" w:hAnsiTheme="minorHAnsi" w:cstheme="minorHAnsi"/>
                <w:sz w:val="20"/>
                <w:szCs w:val="20"/>
              </w:rPr>
              <w:t>Assign Guest to a Room</w:t>
            </w:r>
          </w:p>
          <w:p w14:paraId="05CDBB90" w14:textId="77777777" w:rsidR="003C41C0" w:rsidRPr="003C41C0" w:rsidRDefault="003C41C0" w:rsidP="00B401FF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3C41C0">
              <w:rPr>
                <w:rFonts w:asciiTheme="minorHAnsi" w:hAnsiTheme="minorHAnsi" w:cstheme="minorHAnsi"/>
                <w:sz w:val="20"/>
                <w:szCs w:val="20"/>
              </w:rPr>
              <w:t>Check customers out of the hotel.</w:t>
            </w:r>
          </w:p>
          <w:p w14:paraId="40A1428D" w14:textId="77777777" w:rsidR="003C41C0" w:rsidRPr="003C41C0" w:rsidRDefault="003C41C0" w:rsidP="00B401FF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3C41C0">
              <w:rPr>
                <w:rFonts w:asciiTheme="minorHAnsi" w:hAnsiTheme="minorHAnsi" w:cstheme="minorHAnsi"/>
                <w:sz w:val="20"/>
                <w:szCs w:val="20"/>
              </w:rPr>
              <w:t>Create a hotel invoice.</w:t>
            </w:r>
          </w:p>
          <w:p w14:paraId="058300C1" w14:textId="77777777" w:rsidR="003C41C0" w:rsidRPr="003C41C0" w:rsidRDefault="003C41C0" w:rsidP="00B401FF">
            <w:pPr>
              <w:pStyle w:val="ListParagraph"/>
              <w:numPr>
                <w:ilvl w:val="0"/>
                <w:numId w:val="21"/>
              </w:num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3C41C0">
              <w:rPr>
                <w:rFonts w:asciiTheme="minorHAnsi" w:hAnsiTheme="minorHAnsi" w:cstheme="minorHAnsi"/>
                <w:sz w:val="20"/>
                <w:szCs w:val="20"/>
              </w:rPr>
              <w:t>Collect Payment</w:t>
            </w:r>
          </w:p>
          <w:p w14:paraId="6AE2A10E" w14:textId="1BD899C3" w:rsidR="003C41C0" w:rsidRPr="003C41C0" w:rsidRDefault="003C41C0" w:rsidP="003C41C0">
            <w:pPr>
              <w:spacing w:before="120" w:after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</w:tbl>
    <w:p w14:paraId="022BFB63" w14:textId="77777777" w:rsidR="00662F02" w:rsidRPr="00942346" w:rsidRDefault="00662F02" w:rsidP="00F72953">
      <w:pPr>
        <w:spacing w:after="240"/>
        <w:rPr>
          <w:rFonts w:asciiTheme="minorHAnsi" w:hAnsiTheme="minorHAnsi" w:cstheme="minorHAnsi"/>
        </w:rPr>
      </w:pPr>
    </w:p>
    <w:sectPr w:rsidR="00662F02" w:rsidRPr="00942346" w:rsidSect="00F72953">
      <w:pgSz w:w="11906" w:h="16838"/>
      <w:pgMar w:top="902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039E"/>
    <w:multiLevelType w:val="hybridMultilevel"/>
    <w:tmpl w:val="FF922ADE"/>
    <w:lvl w:ilvl="0" w:tplc="16448852">
      <w:start w:val="1"/>
      <w:numFmt w:val="decimal"/>
      <w:pStyle w:val="KeyPointNumbers"/>
      <w:lvlText w:val="%1."/>
      <w:lvlJc w:val="left"/>
      <w:pPr>
        <w:tabs>
          <w:tab w:val="num" w:pos="1701"/>
        </w:tabs>
        <w:ind w:left="1701" w:hanging="567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" w15:restartNumberingAfterBreak="0">
    <w:nsid w:val="08683899"/>
    <w:multiLevelType w:val="hybridMultilevel"/>
    <w:tmpl w:val="015ED956"/>
    <w:lvl w:ilvl="0" w:tplc="6A329BF4">
      <w:start w:val="1"/>
      <w:numFmt w:val="bullet"/>
      <w:pStyle w:val="LearningObjectives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C0700"/>
    <w:multiLevelType w:val="hybridMultilevel"/>
    <w:tmpl w:val="7AF0D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550DD"/>
    <w:multiLevelType w:val="hybridMultilevel"/>
    <w:tmpl w:val="A6DCE4DE"/>
    <w:lvl w:ilvl="0" w:tplc="A49210CC">
      <w:start w:val="1"/>
      <w:numFmt w:val="decimal"/>
      <w:pStyle w:val="NumberedBullets2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827723"/>
    <w:multiLevelType w:val="hybridMultilevel"/>
    <w:tmpl w:val="B0042CFE"/>
    <w:lvl w:ilvl="0" w:tplc="D944A53A">
      <w:start w:val="1"/>
      <w:numFmt w:val="bullet"/>
      <w:lvlRestart w:val="0"/>
      <w:pStyle w:val="Bulletsindented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640B5"/>
    <w:multiLevelType w:val="hybridMultilevel"/>
    <w:tmpl w:val="2972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F3330"/>
    <w:multiLevelType w:val="hybridMultilevel"/>
    <w:tmpl w:val="82102F86"/>
    <w:lvl w:ilvl="0" w:tplc="12EADBD0">
      <w:start w:val="1"/>
      <w:numFmt w:val="decimal"/>
      <w:pStyle w:val="NumberedBullets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2076712"/>
    <w:multiLevelType w:val="hybridMultilevel"/>
    <w:tmpl w:val="456C98E4"/>
    <w:lvl w:ilvl="0" w:tplc="10A04A7A">
      <w:start w:val="1"/>
      <w:numFmt w:val="bullet"/>
      <w:pStyle w:val="LearningObjectiveLast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36324E5"/>
    <w:multiLevelType w:val="hybridMultilevel"/>
    <w:tmpl w:val="3D02E166"/>
    <w:lvl w:ilvl="0" w:tplc="9758B6F2">
      <w:start w:val="1"/>
      <w:numFmt w:val="bullet"/>
      <w:pStyle w:val="Bullets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0"/>
      </w:rPr>
    </w:lvl>
    <w:lvl w:ilvl="1" w:tplc="0B680B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9566D"/>
    <w:multiLevelType w:val="hybridMultilevel"/>
    <w:tmpl w:val="F50425FE"/>
    <w:lvl w:ilvl="0" w:tplc="E8E4F6C0">
      <w:start w:val="1"/>
      <w:numFmt w:val="decimal"/>
      <w:pStyle w:val="numberedbullets1indented"/>
      <w:lvlText w:val="%1."/>
      <w:lvlJc w:val="left"/>
      <w:pPr>
        <w:tabs>
          <w:tab w:val="num" w:pos="1134"/>
        </w:tabs>
        <w:ind w:left="1134" w:hanging="567"/>
      </w:pPr>
      <w:rPr>
        <w:rFonts w:ascii="Verdana" w:hAnsi="Verdana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D2A35"/>
    <w:multiLevelType w:val="hybridMultilevel"/>
    <w:tmpl w:val="E52ED0A2"/>
    <w:lvl w:ilvl="0" w:tplc="5E900DA2">
      <w:start w:val="1"/>
      <w:numFmt w:val="bullet"/>
      <w:pStyle w:val="KeyPointBulletsNoBold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02041"/>
    <w:multiLevelType w:val="hybridMultilevel"/>
    <w:tmpl w:val="58AAEE64"/>
    <w:lvl w:ilvl="0" w:tplc="23DE6AFC">
      <w:start w:val="1"/>
      <w:numFmt w:val="decimal"/>
      <w:pStyle w:val="LearningObjectivesNumberedBullet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40127E5"/>
    <w:multiLevelType w:val="hybridMultilevel"/>
    <w:tmpl w:val="46F6E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E33CA"/>
    <w:multiLevelType w:val="hybridMultilevel"/>
    <w:tmpl w:val="2D346880"/>
    <w:lvl w:ilvl="0" w:tplc="5466528E">
      <w:start w:val="1"/>
      <w:numFmt w:val="bullet"/>
      <w:pStyle w:val="Bullets1tenpoin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64196"/>
    <w:multiLevelType w:val="hybridMultilevel"/>
    <w:tmpl w:val="BBBA67B2"/>
    <w:lvl w:ilvl="0" w:tplc="A8DA1EDC">
      <w:start w:val="1"/>
      <w:numFmt w:val="bullet"/>
      <w:pStyle w:val="sessionbullets"/>
      <w:lvlText w:val=""/>
      <w:lvlJc w:val="left"/>
      <w:pPr>
        <w:tabs>
          <w:tab w:val="num" w:pos="2244"/>
        </w:tabs>
        <w:ind w:left="2244" w:hanging="567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117"/>
        </w:tabs>
        <w:ind w:left="31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37"/>
        </w:tabs>
        <w:ind w:left="3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57"/>
        </w:tabs>
        <w:ind w:left="4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77"/>
        </w:tabs>
        <w:ind w:left="52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97"/>
        </w:tabs>
        <w:ind w:left="5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17"/>
        </w:tabs>
        <w:ind w:left="6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37"/>
        </w:tabs>
        <w:ind w:left="74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57"/>
        </w:tabs>
        <w:ind w:left="8157" w:hanging="360"/>
      </w:pPr>
      <w:rPr>
        <w:rFonts w:ascii="Wingdings" w:hAnsi="Wingdings" w:hint="default"/>
      </w:rPr>
    </w:lvl>
  </w:abstractNum>
  <w:abstractNum w:abstractNumId="15" w15:restartNumberingAfterBreak="0">
    <w:nsid w:val="56682F17"/>
    <w:multiLevelType w:val="hybridMultilevel"/>
    <w:tmpl w:val="7D92D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345AF5"/>
    <w:multiLevelType w:val="hybridMultilevel"/>
    <w:tmpl w:val="72D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5E4D10"/>
    <w:multiLevelType w:val="hybridMultilevel"/>
    <w:tmpl w:val="40B25948"/>
    <w:lvl w:ilvl="0" w:tplc="BFFA50FC">
      <w:start w:val="1"/>
      <w:numFmt w:val="bullet"/>
      <w:pStyle w:val="KeyPointBullets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7940D0"/>
    <w:multiLevelType w:val="multilevel"/>
    <w:tmpl w:val="5EF6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234B1C"/>
    <w:multiLevelType w:val="multilevel"/>
    <w:tmpl w:val="6A24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247FDA"/>
    <w:multiLevelType w:val="hybridMultilevel"/>
    <w:tmpl w:val="6E623610"/>
    <w:lvl w:ilvl="0" w:tplc="67B2AB70">
      <w:start w:val="1"/>
      <w:numFmt w:val="bullet"/>
      <w:pStyle w:val="Bullets2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0"/>
      </w:rPr>
    </w:lvl>
    <w:lvl w:ilvl="1" w:tplc="0B680B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8491663">
    <w:abstractNumId w:val="20"/>
  </w:num>
  <w:num w:numId="2" w16cid:durableId="902640061">
    <w:abstractNumId w:val="3"/>
  </w:num>
  <w:num w:numId="3" w16cid:durableId="1324353838">
    <w:abstractNumId w:val="0"/>
  </w:num>
  <w:num w:numId="4" w16cid:durableId="1750153496">
    <w:abstractNumId w:val="8"/>
  </w:num>
  <w:num w:numId="5" w16cid:durableId="302779296">
    <w:abstractNumId w:val="10"/>
  </w:num>
  <w:num w:numId="6" w16cid:durableId="557864311">
    <w:abstractNumId w:val="13"/>
  </w:num>
  <w:num w:numId="7" w16cid:durableId="13846546">
    <w:abstractNumId w:val="7"/>
  </w:num>
  <w:num w:numId="8" w16cid:durableId="390036123">
    <w:abstractNumId w:val="1"/>
  </w:num>
  <w:num w:numId="9" w16cid:durableId="1527210693">
    <w:abstractNumId w:val="11"/>
  </w:num>
  <w:num w:numId="10" w16cid:durableId="2116168459">
    <w:abstractNumId w:val="17"/>
  </w:num>
  <w:num w:numId="11" w16cid:durableId="43993540">
    <w:abstractNumId w:val="9"/>
  </w:num>
  <w:num w:numId="12" w16cid:durableId="370811763">
    <w:abstractNumId w:val="6"/>
  </w:num>
  <w:num w:numId="13" w16cid:durableId="678312906">
    <w:abstractNumId w:val="4"/>
  </w:num>
  <w:num w:numId="14" w16cid:durableId="2082362312">
    <w:abstractNumId w:val="14"/>
  </w:num>
  <w:num w:numId="15" w16cid:durableId="811292933">
    <w:abstractNumId w:val="19"/>
  </w:num>
  <w:num w:numId="16" w16cid:durableId="690422958">
    <w:abstractNumId w:val="12"/>
  </w:num>
  <w:num w:numId="17" w16cid:durableId="1091315384">
    <w:abstractNumId w:val="2"/>
  </w:num>
  <w:num w:numId="18" w16cid:durableId="391273645">
    <w:abstractNumId w:val="18"/>
  </w:num>
  <w:num w:numId="19" w16cid:durableId="711660900">
    <w:abstractNumId w:val="5"/>
  </w:num>
  <w:num w:numId="20" w16cid:durableId="1706363512">
    <w:abstractNumId w:val="16"/>
  </w:num>
  <w:num w:numId="21" w16cid:durableId="19481917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DA"/>
    <w:rsid w:val="00016520"/>
    <w:rsid w:val="0001712E"/>
    <w:rsid w:val="000E1EEF"/>
    <w:rsid w:val="00151FB1"/>
    <w:rsid w:val="00182CDA"/>
    <w:rsid w:val="00256DDD"/>
    <w:rsid w:val="002B31D4"/>
    <w:rsid w:val="002C3F11"/>
    <w:rsid w:val="00367C5D"/>
    <w:rsid w:val="003C41C0"/>
    <w:rsid w:val="003E34FC"/>
    <w:rsid w:val="003E4D43"/>
    <w:rsid w:val="00405D2C"/>
    <w:rsid w:val="00426600"/>
    <w:rsid w:val="00485E94"/>
    <w:rsid w:val="00523EA0"/>
    <w:rsid w:val="0052710B"/>
    <w:rsid w:val="00536258"/>
    <w:rsid w:val="00662F02"/>
    <w:rsid w:val="0068593F"/>
    <w:rsid w:val="00770EDA"/>
    <w:rsid w:val="008778CE"/>
    <w:rsid w:val="00894E1C"/>
    <w:rsid w:val="00942346"/>
    <w:rsid w:val="0098508B"/>
    <w:rsid w:val="00996273"/>
    <w:rsid w:val="00A47826"/>
    <w:rsid w:val="00AA3B27"/>
    <w:rsid w:val="00AE3AB4"/>
    <w:rsid w:val="00B043E1"/>
    <w:rsid w:val="00B15AB5"/>
    <w:rsid w:val="00B401FF"/>
    <w:rsid w:val="00BE7273"/>
    <w:rsid w:val="00BE7D34"/>
    <w:rsid w:val="00C03CA4"/>
    <w:rsid w:val="00C47282"/>
    <w:rsid w:val="00C53C1E"/>
    <w:rsid w:val="00C703A4"/>
    <w:rsid w:val="00CF07DB"/>
    <w:rsid w:val="00D03507"/>
    <w:rsid w:val="00D109F7"/>
    <w:rsid w:val="00D64F2C"/>
    <w:rsid w:val="00EC5D8B"/>
    <w:rsid w:val="00EF626D"/>
    <w:rsid w:val="00F72953"/>
    <w:rsid w:val="00FA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87889"/>
  <w15:chartTrackingRefBased/>
  <w15:docId w15:val="{1D5205DF-6E21-4F24-B15A-27BCC33D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520"/>
    <w:pPr>
      <w:spacing w:after="160"/>
      <w:outlineLvl w:val="0"/>
    </w:pPr>
    <w:rPr>
      <w:rFonts w:ascii="Verdana" w:hAnsi="Verdana"/>
      <w:sz w:val="24"/>
      <w:szCs w:val="24"/>
      <w:lang w:val="en-GB"/>
    </w:rPr>
  </w:style>
  <w:style w:type="paragraph" w:styleId="Heading1">
    <w:name w:val="heading 1"/>
    <w:basedOn w:val="Header"/>
    <w:next w:val="Normal"/>
    <w:qFormat/>
    <w:rsid w:val="00016520"/>
    <w:pPr>
      <w:keepNext/>
      <w:outlineLvl w:val="0"/>
    </w:pPr>
    <w:rPr>
      <w:rFonts w:cs="Arial"/>
      <w:bCs/>
      <w:kern w:val="32"/>
      <w:szCs w:val="32"/>
    </w:rPr>
  </w:style>
  <w:style w:type="paragraph" w:styleId="Heading2">
    <w:name w:val="heading 2"/>
    <w:basedOn w:val="Normal"/>
    <w:next w:val="Heading3"/>
    <w:qFormat/>
    <w:rsid w:val="00942346"/>
    <w:pPr>
      <w:spacing w:before="240" w:after="240"/>
      <w:outlineLvl w:val="1"/>
    </w:pPr>
    <w:rPr>
      <w:rFonts w:asciiTheme="minorHAnsi" w:hAnsiTheme="minorHAnsi" w:cstheme="minorHAnsi"/>
      <w:b/>
      <w:sz w:val="28"/>
      <w:szCs w:val="28"/>
    </w:rPr>
  </w:style>
  <w:style w:type="paragraph" w:styleId="Heading3">
    <w:name w:val="heading 3"/>
    <w:basedOn w:val="Normal"/>
    <w:next w:val="IntroductoryText"/>
    <w:autoRedefine/>
    <w:qFormat/>
    <w:rsid w:val="00016520"/>
    <w:pPr>
      <w:keepNext/>
      <w:spacing w:after="240"/>
      <w:outlineLvl w:val="2"/>
    </w:pPr>
    <w:rPr>
      <w:rFonts w:cs="Arial"/>
      <w:b/>
      <w:bCs/>
      <w:caps/>
      <w:szCs w:val="26"/>
    </w:rPr>
  </w:style>
  <w:style w:type="paragraph" w:styleId="Heading4">
    <w:name w:val="heading 4"/>
    <w:basedOn w:val="Header"/>
    <w:next w:val="Normal"/>
    <w:qFormat/>
    <w:rsid w:val="00016520"/>
    <w:pPr>
      <w:keepNext/>
      <w:spacing w:after="120"/>
      <w:outlineLvl w:val="3"/>
    </w:pPr>
    <w:rPr>
      <w:bCs/>
      <w:szCs w:val="28"/>
    </w:rPr>
  </w:style>
  <w:style w:type="character" w:default="1" w:styleId="DefaultParagraphFont">
    <w:name w:val="Default Paragraph Font"/>
    <w:semiHidden/>
    <w:rsid w:val="00016520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016520"/>
  </w:style>
  <w:style w:type="paragraph" w:styleId="FootnoteText">
    <w:name w:val="footnote text"/>
    <w:basedOn w:val="Normal"/>
    <w:semiHidden/>
    <w:rsid w:val="00016520"/>
    <w:pPr>
      <w:spacing w:after="0"/>
    </w:pPr>
    <w:rPr>
      <w:sz w:val="20"/>
      <w:szCs w:val="20"/>
    </w:rPr>
  </w:style>
  <w:style w:type="paragraph" w:styleId="BodyText">
    <w:name w:val="Body Text"/>
    <w:basedOn w:val="Normal"/>
    <w:rsid w:val="00016520"/>
  </w:style>
  <w:style w:type="paragraph" w:customStyle="1" w:styleId="BodyTextafterbullets">
    <w:name w:val="Body Text after bullets"/>
    <w:basedOn w:val="Normal"/>
    <w:rsid w:val="00016520"/>
    <w:pPr>
      <w:spacing w:before="240"/>
      <w:outlineLvl w:val="9"/>
    </w:pPr>
    <w:rPr>
      <w:szCs w:val="20"/>
    </w:rPr>
  </w:style>
  <w:style w:type="paragraph" w:customStyle="1" w:styleId="Normalwithspaceunder">
    <w:name w:val="Normal with space under"/>
    <w:basedOn w:val="Normal"/>
    <w:rsid w:val="00016520"/>
    <w:pPr>
      <w:spacing w:after="240"/>
    </w:pPr>
  </w:style>
  <w:style w:type="paragraph" w:customStyle="1" w:styleId="Bullets1">
    <w:name w:val="Bullets 1"/>
    <w:rsid w:val="00016520"/>
    <w:pPr>
      <w:numPr>
        <w:numId w:val="4"/>
      </w:numPr>
      <w:spacing w:after="120"/>
    </w:pPr>
    <w:rPr>
      <w:rFonts w:ascii="Verdana" w:hAnsi="Verdana"/>
      <w:sz w:val="24"/>
      <w:lang w:val="en-GB"/>
    </w:rPr>
  </w:style>
  <w:style w:type="paragraph" w:customStyle="1" w:styleId="IndentedText">
    <w:name w:val="Indented Text"/>
    <w:basedOn w:val="Normal"/>
    <w:rsid w:val="00016520"/>
    <w:pPr>
      <w:spacing w:after="120"/>
      <w:ind w:left="567"/>
      <w:outlineLvl w:val="9"/>
    </w:pPr>
    <w:rPr>
      <w:szCs w:val="20"/>
    </w:rPr>
  </w:style>
  <w:style w:type="paragraph" w:customStyle="1" w:styleId="Bulletsindented">
    <w:name w:val="Bullets indented"/>
    <w:basedOn w:val="Normal"/>
    <w:rsid w:val="00016520"/>
    <w:pPr>
      <w:numPr>
        <w:numId w:val="13"/>
      </w:numPr>
      <w:spacing w:after="120"/>
    </w:pPr>
  </w:style>
  <w:style w:type="paragraph" w:customStyle="1" w:styleId="Table1">
    <w:name w:val="Table 1"/>
    <w:basedOn w:val="Normal"/>
    <w:rsid w:val="00016520"/>
    <w:pPr>
      <w:jc w:val="center"/>
    </w:pPr>
    <w:rPr>
      <w:sz w:val="20"/>
    </w:rPr>
  </w:style>
  <w:style w:type="paragraph" w:customStyle="1" w:styleId="NumberedBullets1">
    <w:name w:val="Numbered Bullets 1"/>
    <w:basedOn w:val="Normal"/>
    <w:rsid w:val="00016520"/>
    <w:pPr>
      <w:numPr>
        <w:numId w:val="12"/>
      </w:numPr>
      <w:spacing w:after="120"/>
    </w:pPr>
  </w:style>
  <w:style w:type="paragraph" w:customStyle="1" w:styleId="Picture1">
    <w:name w:val="Picture1"/>
    <w:basedOn w:val="Normal"/>
    <w:rsid w:val="00016520"/>
    <w:rPr>
      <w:noProof/>
      <w:sz w:val="20"/>
      <w:lang w:val="en-US"/>
    </w:rPr>
  </w:style>
  <w:style w:type="paragraph" w:customStyle="1" w:styleId="Style1">
    <w:name w:val="Style1"/>
    <w:basedOn w:val="Normal"/>
    <w:next w:val="Normal"/>
    <w:rsid w:val="00016520"/>
    <w:pPr>
      <w:pBdr>
        <w:top w:val="single" w:sz="4" w:space="1" w:color="auto"/>
        <w:bottom w:val="single" w:sz="4" w:space="1" w:color="auto"/>
      </w:pBdr>
      <w:shd w:val="clear" w:color="auto" w:fill="FFFFFF"/>
      <w:spacing w:after="120"/>
      <w:outlineLvl w:val="9"/>
    </w:pPr>
    <w:rPr>
      <w:b/>
      <w:sz w:val="20"/>
      <w:szCs w:val="20"/>
    </w:rPr>
  </w:style>
  <w:style w:type="paragraph" w:styleId="Header">
    <w:name w:val="header"/>
    <w:rsid w:val="00016520"/>
    <w:rPr>
      <w:rFonts w:ascii="Verdana" w:hAnsi="Verdana"/>
      <w:b/>
      <w:sz w:val="24"/>
      <w:lang w:val="en-GB"/>
    </w:rPr>
  </w:style>
  <w:style w:type="paragraph" w:customStyle="1" w:styleId="IntroductoryText">
    <w:name w:val="Introductory Text"/>
    <w:basedOn w:val="Normal"/>
    <w:next w:val="Normal"/>
    <w:autoRedefine/>
    <w:rsid w:val="00016520"/>
    <w:pPr>
      <w:spacing w:after="240"/>
      <w:outlineLvl w:val="9"/>
    </w:pPr>
    <w:rPr>
      <w:b/>
      <w:szCs w:val="20"/>
    </w:rPr>
  </w:style>
  <w:style w:type="paragraph" w:customStyle="1" w:styleId="Bullets2">
    <w:name w:val="Bullets 2"/>
    <w:basedOn w:val="Normal"/>
    <w:next w:val="IndentedText"/>
    <w:rsid w:val="00016520"/>
    <w:pPr>
      <w:numPr>
        <w:numId w:val="1"/>
      </w:numPr>
      <w:spacing w:after="60"/>
      <w:outlineLvl w:val="9"/>
    </w:pPr>
    <w:rPr>
      <w:b/>
      <w:szCs w:val="20"/>
    </w:rPr>
  </w:style>
  <w:style w:type="paragraph" w:customStyle="1" w:styleId="Quoteindent">
    <w:name w:val="Quote indent"/>
    <w:basedOn w:val="IndentedText"/>
    <w:rsid w:val="00016520"/>
    <w:pPr>
      <w:ind w:right="567"/>
    </w:pPr>
  </w:style>
  <w:style w:type="paragraph" w:customStyle="1" w:styleId="Italicsheaderfortables">
    <w:name w:val="Italics header for tables"/>
    <w:basedOn w:val="Heading4"/>
    <w:rsid w:val="00016520"/>
    <w:pPr>
      <w:spacing w:before="120"/>
    </w:pPr>
    <w:rPr>
      <w:b w:val="0"/>
      <w:bCs w:val="0"/>
      <w:i/>
      <w:sz w:val="20"/>
    </w:rPr>
  </w:style>
  <w:style w:type="paragraph" w:customStyle="1" w:styleId="Table1Header">
    <w:name w:val="Table 1 Header"/>
    <w:basedOn w:val="Heading4"/>
    <w:rsid w:val="00016520"/>
    <w:pPr>
      <w:jc w:val="center"/>
    </w:pPr>
  </w:style>
  <w:style w:type="paragraph" w:customStyle="1" w:styleId="Bullets1tenpoint">
    <w:name w:val="Bullets 1 ten point"/>
    <w:basedOn w:val="Bullets1"/>
    <w:rsid w:val="00016520"/>
    <w:pPr>
      <w:numPr>
        <w:numId w:val="6"/>
      </w:numPr>
    </w:pPr>
    <w:rPr>
      <w:sz w:val="20"/>
    </w:rPr>
  </w:style>
  <w:style w:type="paragraph" w:customStyle="1" w:styleId="KeyPoint">
    <w:name w:val="Key Point"/>
    <w:next w:val="KeyPointBullets"/>
    <w:rsid w:val="00016520"/>
    <w:pPr>
      <w:pBdr>
        <w:top w:val="single" w:sz="8" w:space="6" w:color="auto"/>
        <w:bottom w:val="single" w:sz="8" w:space="6" w:color="auto"/>
      </w:pBdr>
      <w:shd w:val="clear" w:color="auto" w:fill="FFFFFF"/>
      <w:spacing w:after="120"/>
      <w:ind w:left="1134" w:right="1134"/>
      <w:jc w:val="both"/>
    </w:pPr>
    <w:rPr>
      <w:rFonts w:ascii="Verdana" w:hAnsi="Verdana"/>
      <w:b/>
      <w:lang w:val="en-GB"/>
    </w:rPr>
  </w:style>
  <w:style w:type="paragraph" w:styleId="BodyTextFirstIndent">
    <w:name w:val="Body Text First Indent"/>
    <w:basedOn w:val="BodyText"/>
    <w:rsid w:val="00016520"/>
    <w:pPr>
      <w:spacing w:after="120"/>
      <w:ind w:firstLine="210"/>
    </w:pPr>
  </w:style>
  <w:style w:type="paragraph" w:customStyle="1" w:styleId="NumberedBullets2">
    <w:name w:val="Numbered Bullets 2"/>
    <w:next w:val="IndentedText"/>
    <w:rsid w:val="00016520"/>
    <w:pPr>
      <w:numPr>
        <w:numId w:val="2"/>
      </w:numPr>
      <w:spacing w:after="120"/>
    </w:pPr>
    <w:rPr>
      <w:rFonts w:ascii="Verdana" w:hAnsi="Verdana"/>
      <w:b/>
      <w:sz w:val="24"/>
      <w:lang w:val="en-GB"/>
    </w:rPr>
  </w:style>
  <w:style w:type="paragraph" w:customStyle="1" w:styleId="KeyPointNoBoldCentred">
    <w:name w:val="Key Point No Bold Centred"/>
    <w:basedOn w:val="KeyPointNoBold"/>
    <w:rsid w:val="00016520"/>
    <w:pPr>
      <w:jc w:val="center"/>
    </w:pPr>
    <w:rPr>
      <w:lang w:val="en-US"/>
    </w:rPr>
  </w:style>
  <w:style w:type="paragraph" w:customStyle="1" w:styleId="LearningObjectiveLastBullet">
    <w:name w:val="Learning Objective Last Bullet"/>
    <w:basedOn w:val="LearningObjectives"/>
    <w:next w:val="Normal"/>
    <w:autoRedefine/>
    <w:rsid w:val="00016520"/>
    <w:pPr>
      <w:numPr>
        <w:numId w:val="7"/>
      </w:numPr>
      <w:spacing w:after="240"/>
    </w:pPr>
  </w:style>
  <w:style w:type="paragraph" w:customStyle="1" w:styleId="Table1notcentred">
    <w:name w:val="Table 1 not centred"/>
    <w:basedOn w:val="Table1"/>
    <w:rsid w:val="00016520"/>
    <w:pPr>
      <w:jc w:val="left"/>
    </w:pPr>
  </w:style>
  <w:style w:type="paragraph" w:customStyle="1" w:styleId="KeyPointBullets">
    <w:name w:val="Key Point Bullets"/>
    <w:rsid w:val="00016520"/>
    <w:pPr>
      <w:numPr>
        <w:numId w:val="10"/>
      </w:numPr>
      <w:pBdr>
        <w:top w:val="single" w:sz="8" w:space="6" w:color="auto"/>
        <w:bottom w:val="single" w:sz="8" w:space="6" w:color="auto"/>
      </w:pBdr>
      <w:shd w:val="clear" w:color="auto" w:fill="FFFFFF"/>
      <w:spacing w:after="120"/>
      <w:ind w:right="1134"/>
      <w:jc w:val="both"/>
    </w:pPr>
    <w:rPr>
      <w:rFonts w:ascii="Verdana" w:hAnsi="Verdana"/>
      <w:b/>
      <w:lang w:val="en-GB"/>
    </w:rPr>
  </w:style>
  <w:style w:type="paragraph" w:customStyle="1" w:styleId="TenPointText">
    <w:name w:val="Ten Point Text"/>
    <w:basedOn w:val="Normal"/>
    <w:rsid w:val="00016520"/>
    <w:pPr>
      <w:spacing w:before="40" w:after="80"/>
    </w:pPr>
    <w:rPr>
      <w:sz w:val="20"/>
    </w:rPr>
  </w:style>
  <w:style w:type="paragraph" w:customStyle="1" w:styleId="Heading4AfterBullets">
    <w:name w:val="Heading 4 After Bullets"/>
    <w:basedOn w:val="Heading4"/>
    <w:next w:val="Normal"/>
    <w:rsid w:val="00016520"/>
    <w:pPr>
      <w:spacing w:before="240"/>
    </w:pPr>
  </w:style>
  <w:style w:type="paragraph" w:customStyle="1" w:styleId="Tableafterheading">
    <w:name w:val="Table after heading"/>
    <w:basedOn w:val="Table1"/>
    <w:next w:val="Normal"/>
    <w:rsid w:val="00016520"/>
    <w:pPr>
      <w:spacing w:before="240"/>
    </w:pPr>
  </w:style>
  <w:style w:type="paragraph" w:customStyle="1" w:styleId="TenPointTextHeader">
    <w:name w:val="Ten Point Text Header"/>
    <w:basedOn w:val="TenPointText"/>
    <w:next w:val="TenPointText"/>
    <w:rsid w:val="00016520"/>
    <w:pPr>
      <w:spacing w:after="120"/>
    </w:pPr>
    <w:rPr>
      <w:b/>
      <w:bCs/>
    </w:rPr>
  </w:style>
  <w:style w:type="paragraph" w:customStyle="1" w:styleId="KeyPointNoBold">
    <w:name w:val="Key Point No Bold"/>
    <w:basedOn w:val="KeyPoint"/>
    <w:rsid w:val="00016520"/>
    <w:rPr>
      <w:b w:val="0"/>
    </w:rPr>
  </w:style>
  <w:style w:type="paragraph" w:customStyle="1" w:styleId="KeyPointNumbers">
    <w:name w:val="Key Point Numbers"/>
    <w:basedOn w:val="KeyPoint"/>
    <w:rsid w:val="00016520"/>
    <w:pPr>
      <w:numPr>
        <w:numId w:val="3"/>
      </w:numPr>
    </w:pPr>
    <w:rPr>
      <w:b w:val="0"/>
    </w:rPr>
  </w:style>
  <w:style w:type="paragraph" w:customStyle="1" w:styleId="LearningObjectives">
    <w:name w:val="Learning Objectives"/>
    <w:basedOn w:val="KeyPoint"/>
    <w:next w:val="LearningObjectivesBullet"/>
    <w:rsid w:val="00016520"/>
    <w:pPr>
      <w:shd w:val="clear" w:color="auto" w:fill="auto"/>
      <w:ind w:left="567" w:right="567"/>
    </w:pPr>
    <w:rPr>
      <w:b w:val="0"/>
    </w:rPr>
  </w:style>
  <w:style w:type="paragraph" w:customStyle="1" w:styleId="KeyPointNumbersLastPoint">
    <w:name w:val="Key Point Numbers Last Point"/>
    <w:basedOn w:val="KeyPointNumbers"/>
    <w:next w:val="Normal"/>
    <w:rsid w:val="00016520"/>
    <w:pPr>
      <w:spacing w:after="240"/>
      <w:jc w:val="left"/>
    </w:pPr>
  </w:style>
  <w:style w:type="paragraph" w:customStyle="1" w:styleId="BulletsLastPoint">
    <w:name w:val="Bullets Last Point"/>
    <w:basedOn w:val="Bullets1"/>
    <w:next w:val="Normal"/>
    <w:rsid w:val="00016520"/>
    <w:pPr>
      <w:spacing w:after="240"/>
    </w:pPr>
  </w:style>
  <w:style w:type="paragraph" w:customStyle="1" w:styleId="NormalBeforeTables">
    <w:name w:val="Normal Before Tables"/>
    <w:basedOn w:val="Normal"/>
    <w:rsid w:val="00016520"/>
    <w:pPr>
      <w:spacing w:after="240"/>
    </w:pPr>
  </w:style>
  <w:style w:type="paragraph" w:customStyle="1" w:styleId="KeyPointHeader">
    <w:name w:val="Key Point Header"/>
    <w:basedOn w:val="KeyPoint"/>
    <w:next w:val="KeyPointNoBold"/>
    <w:rsid w:val="00016520"/>
    <w:pPr>
      <w:spacing w:before="240"/>
      <w:jc w:val="center"/>
    </w:pPr>
    <w:rPr>
      <w:iCs/>
    </w:rPr>
  </w:style>
  <w:style w:type="paragraph" w:customStyle="1" w:styleId="LearningObjectivesHeader">
    <w:name w:val="Learning Objectives Header"/>
    <w:basedOn w:val="LearningObjectives"/>
    <w:next w:val="LearningObjectives"/>
    <w:rsid w:val="00016520"/>
    <w:pPr>
      <w:spacing w:before="240"/>
      <w:jc w:val="center"/>
    </w:pPr>
    <w:rPr>
      <w:b/>
    </w:rPr>
  </w:style>
  <w:style w:type="paragraph" w:styleId="NormalWeb">
    <w:name w:val="Normal (Web)"/>
    <w:basedOn w:val="Normal"/>
    <w:rsid w:val="00016520"/>
    <w:rPr>
      <w:rFonts w:ascii="Times New Roman" w:hAnsi="Times New Roman"/>
    </w:rPr>
  </w:style>
  <w:style w:type="paragraph" w:customStyle="1" w:styleId="SessionTitle">
    <w:name w:val="Session Title"/>
    <w:basedOn w:val="Normal"/>
    <w:rsid w:val="00016520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tabs>
        <w:tab w:val="right" w:pos="8278"/>
      </w:tabs>
    </w:pPr>
    <w:rPr>
      <w:b/>
    </w:rPr>
  </w:style>
  <w:style w:type="paragraph" w:customStyle="1" w:styleId="TimePlanTabs">
    <w:name w:val="Time Plan Tabs"/>
    <w:basedOn w:val="Normal"/>
    <w:rsid w:val="00016520"/>
    <w:pPr>
      <w:pBdr>
        <w:top w:val="single" w:sz="8" w:space="6" w:color="auto"/>
        <w:bottom w:val="single" w:sz="8" w:space="6" w:color="auto"/>
      </w:pBdr>
      <w:shd w:val="clear" w:color="auto" w:fill="FFFFFF"/>
      <w:tabs>
        <w:tab w:val="left" w:pos="2400"/>
      </w:tabs>
      <w:spacing w:after="120"/>
      <w:ind w:left="567" w:right="567"/>
      <w:jc w:val="both"/>
      <w:outlineLvl w:val="9"/>
    </w:pPr>
    <w:rPr>
      <w:bCs/>
      <w:sz w:val="20"/>
      <w:szCs w:val="20"/>
    </w:rPr>
  </w:style>
  <w:style w:type="character" w:styleId="Hyperlink">
    <w:name w:val="Hyperlink"/>
    <w:basedOn w:val="DefaultParagraphFont"/>
    <w:rsid w:val="00016520"/>
    <w:rPr>
      <w:rFonts w:ascii="Verdana" w:hAnsi="Verdana"/>
      <w:color w:val="0000FF"/>
      <w:sz w:val="24"/>
      <w:u w:val="single"/>
    </w:rPr>
  </w:style>
  <w:style w:type="paragraph" w:customStyle="1" w:styleId="Table1Header10pt">
    <w:name w:val="Table 1 Header 10pt"/>
    <w:basedOn w:val="Table1Header"/>
    <w:rsid w:val="00016520"/>
    <w:rPr>
      <w:sz w:val="20"/>
    </w:rPr>
  </w:style>
  <w:style w:type="character" w:styleId="FollowedHyperlink">
    <w:name w:val="FollowedHyperlink"/>
    <w:rsid w:val="00016520"/>
    <w:rPr>
      <w:rFonts w:ascii="Verdana" w:hAnsi="Verdana"/>
      <w:color w:val="800080"/>
      <w:sz w:val="24"/>
      <w:u w:val="single"/>
    </w:rPr>
  </w:style>
  <w:style w:type="paragraph" w:customStyle="1" w:styleId="NumberedBulletsAfterTable">
    <w:name w:val="Numbered Bullets After Table"/>
    <w:basedOn w:val="NumberedBullets2"/>
    <w:next w:val="IndentedText"/>
    <w:rsid w:val="00016520"/>
    <w:pPr>
      <w:spacing w:before="240"/>
    </w:pPr>
  </w:style>
  <w:style w:type="paragraph" w:customStyle="1" w:styleId="Bulletsindentedlastpoint">
    <w:name w:val="Bullets indented last point"/>
    <w:basedOn w:val="Bulletsindented"/>
    <w:next w:val="IndentedText"/>
    <w:rsid w:val="00016520"/>
    <w:pPr>
      <w:spacing w:after="240"/>
    </w:pPr>
  </w:style>
  <w:style w:type="paragraph" w:customStyle="1" w:styleId="KeyPointBulletsNoBold">
    <w:name w:val="Key Point Bullets No Bold"/>
    <w:basedOn w:val="KeyPointNoBold"/>
    <w:rsid w:val="00016520"/>
    <w:pPr>
      <w:numPr>
        <w:numId w:val="5"/>
      </w:numPr>
    </w:pPr>
  </w:style>
  <w:style w:type="paragraph" w:customStyle="1" w:styleId="Heading4withspaceunder">
    <w:name w:val="Heading 4 with space under"/>
    <w:basedOn w:val="Heading4"/>
    <w:autoRedefine/>
    <w:rsid w:val="00F72953"/>
    <w:pPr>
      <w:spacing w:after="0"/>
    </w:pPr>
    <w:rPr>
      <w:rFonts w:ascii="Arial" w:hAnsi="Arial" w:cs="Arial"/>
      <w:b w:val="0"/>
      <w:sz w:val="28"/>
    </w:rPr>
  </w:style>
  <w:style w:type="paragraph" w:customStyle="1" w:styleId="IndentedTextbeforetable">
    <w:name w:val="Indented Text before table"/>
    <w:basedOn w:val="IndentedText"/>
    <w:rsid w:val="00016520"/>
    <w:pPr>
      <w:spacing w:before="240"/>
    </w:pPr>
  </w:style>
  <w:style w:type="paragraph" w:customStyle="1" w:styleId="LearningObjectivesBullet">
    <w:name w:val="Learning Objectives Bullet"/>
    <w:basedOn w:val="LearningObjectives"/>
    <w:rsid w:val="00016520"/>
    <w:pPr>
      <w:numPr>
        <w:numId w:val="8"/>
      </w:numPr>
    </w:pPr>
  </w:style>
  <w:style w:type="paragraph" w:customStyle="1" w:styleId="LearningObjectivesNumberedBullet">
    <w:name w:val="Learning Objectives Numbered Bullet"/>
    <w:basedOn w:val="LearningObjectives"/>
    <w:rsid w:val="00016520"/>
    <w:pPr>
      <w:numPr>
        <w:numId w:val="9"/>
      </w:numPr>
    </w:pPr>
  </w:style>
  <w:style w:type="character" w:customStyle="1" w:styleId="Hyperlink10font">
    <w:name w:val="Hyperlink 10 font"/>
    <w:basedOn w:val="Hyperlink"/>
    <w:rsid w:val="00016520"/>
    <w:rPr>
      <w:rFonts w:ascii="Verdana" w:hAnsi="Verdana"/>
      <w:color w:val="0000FF"/>
      <w:sz w:val="20"/>
      <w:u w:val="single"/>
    </w:rPr>
  </w:style>
  <w:style w:type="paragraph" w:customStyle="1" w:styleId="LearningObjectivesLastNumberedBullet">
    <w:name w:val="Learning Objectives Last Numbered Bullet"/>
    <w:basedOn w:val="LearningObjectivesNumberedBullet"/>
    <w:next w:val="Normal"/>
    <w:autoRedefine/>
    <w:rsid w:val="00016520"/>
    <w:pPr>
      <w:spacing w:after="240"/>
    </w:pPr>
  </w:style>
  <w:style w:type="paragraph" w:customStyle="1" w:styleId="KeyPointBulletsNoBoldLastPoint">
    <w:name w:val="Key Point Bullets No Bold Last Point"/>
    <w:basedOn w:val="KeyPointBulletsNoBold"/>
    <w:rsid w:val="00016520"/>
    <w:pPr>
      <w:spacing w:after="240"/>
    </w:pPr>
  </w:style>
  <w:style w:type="paragraph" w:customStyle="1" w:styleId="Table1justbeforeheading">
    <w:name w:val="Table 1 just before heading"/>
    <w:basedOn w:val="Table1"/>
    <w:rsid w:val="00016520"/>
    <w:pPr>
      <w:spacing w:after="240"/>
    </w:pPr>
  </w:style>
  <w:style w:type="paragraph" w:customStyle="1" w:styleId="Normalwithextraspaceunder">
    <w:name w:val="Normal with extra space under"/>
    <w:basedOn w:val="Normal"/>
    <w:rsid w:val="00016520"/>
    <w:pPr>
      <w:spacing w:after="360"/>
    </w:pPr>
  </w:style>
  <w:style w:type="paragraph" w:customStyle="1" w:styleId="Normalaftertable">
    <w:name w:val="Normal after table"/>
    <w:basedOn w:val="Normal"/>
    <w:rsid w:val="00016520"/>
    <w:pPr>
      <w:spacing w:before="240"/>
    </w:pPr>
  </w:style>
  <w:style w:type="paragraph" w:customStyle="1" w:styleId="bulletswithdoubleindentlastpoint">
    <w:name w:val="bullets with double indent last point"/>
    <w:basedOn w:val="bulletswithdoubleindent"/>
    <w:rsid w:val="00016520"/>
    <w:pPr>
      <w:spacing w:after="240"/>
    </w:pPr>
  </w:style>
  <w:style w:type="paragraph" w:customStyle="1" w:styleId="Table1bold">
    <w:name w:val="Table 1 bold"/>
    <w:basedOn w:val="Table1"/>
    <w:rsid w:val="00016520"/>
    <w:rPr>
      <w:b/>
    </w:rPr>
  </w:style>
  <w:style w:type="paragraph" w:customStyle="1" w:styleId="NumberedBullets1lastbullet">
    <w:name w:val="Numbered Bullets 1 last bullet"/>
    <w:basedOn w:val="NumberedBullets1"/>
    <w:rsid w:val="00016520"/>
    <w:pPr>
      <w:spacing w:after="240"/>
    </w:pPr>
  </w:style>
  <w:style w:type="paragraph" w:customStyle="1" w:styleId="bulletswithdoubleindent">
    <w:name w:val="bullets with double indent"/>
    <w:basedOn w:val="Bulletsindented"/>
    <w:rsid w:val="00016520"/>
    <w:pPr>
      <w:tabs>
        <w:tab w:val="left" w:pos="1701"/>
      </w:tabs>
      <w:ind w:left="1701"/>
    </w:pPr>
  </w:style>
  <w:style w:type="paragraph" w:customStyle="1" w:styleId="Table1notcentredbold">
    <w:name w:val="Table 1 not centred bold"/>
    <w:basedOn w:val="Table1bold"/>
    <w:rsid w:val="00016520"/>
    <w:pPr>
      <w:jc w:val="left"/>
    </w:pPr>
  </w:style>
  <w:style w:type="paragraph" w:customStyle="1" w:styleId="Style2">
    <w:name w:val="Style2"/>
    <w:basedOn w:val="Normal"/>
    <w:next w:val="Quoteindent"/>
    <w:autoRedefine/>
    <w:rsid w:val="00016520"/>
    <w:rPr>
      <w:b/>
      <w:color w:val="FF990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numberedbullets1indented">
    <w:name w:val="numbered bullets 1 indented"/>
    <w:basedOn w:val="Bulletsindented"/>
    <w:rsid w:val="00016520"/>
    <w:pPr>
      <w:numPr>
        <w:numId w:val="11"/>
      </w:numPr>
    </w:pPr>
  </w:style>
  <w:style w:type="paragraph" w:customStyle="1" w:styleId="sessionblurb">
    <w:name w:val="session blurb"/>
    <w:basedOn w:val="TenPointText"/>
    <w:autoRedefine/>
    <w:rsid w:val="00016520"/>
    <w:pPr>
      <w:tabs>
        <w:tab w:val="left" w:pos="1701"/>
      </w:tabs>
      <w:ind w:left="1680" w:hanging="1680"/>
      <w:jc w:val="both"/>
    </w:pPr>
  </w:style>
  <w:style w:type="paragraph" w:customStyle="1" w:styleId="sessionbullets">
    <w:name w:val="session bullets"/>
    <w:basedOn w:val="sessionblurb"/>
    <w:autoRedefine/>
    <w:rsid w:val="00016520"/>
    <w:pPr>
      <w:numPr>
        <w:numId w:val="14"/>
      </w:numPr>
    </w:pPr>
  </w:style>
  <w:style w:type="paragraph" w:customStyle="1" w:styleId="sessionbulletslastpoint">
    <w:name w:val="session bullets last point"/>
    <w:basedOn w:val="sessionbullets"/>
    <w:next w:val="sessionblurb"/>
    <w:autoRedefine/>
    <w:rsid w:val="00016520"/>
    <w:pPr>
      <w:spacing w:after="120"/>
      <w:ind w:left="2245"/>
    </w:pPr>
  </w:style>
  <w:style w:type="paragraph" w:customStyle="1" w:styleId="sessionresources">
    <w:name w:val="session resources"/>
    <w:basedOn w:val="sessionblurb"/>
    <w:autoRedefine/>
    <w:rsid w:val="00016520"/>
    <w:pPr>
      <w:ind w:left="1678" w:hanging="1678"/>
      <w:jc w:val="left"/>
    </w:pPr>
  </w:style>
  <w:style w:type="paragraph" w:customStyle="1" w:styleId="sessionbulletlastpointwithlineunder">
    <w:name w:val="session bullet last point with line under"/>
    <w:basedOn w:val="BulletsLastPoint"/>
    <w:next w:val="Heading4"/>
    <w:autoRedefine/>
    <w:rsid w:val="00016520"/>
    <w:pPr>
      <w:pBdr>
        <w:bottom w:val="single" w:sz="4" w:space="8" w:color="auto"/>
      </w:pBdr>
    </w:pPr>
  </w:style>
  <w:style w:type="paragraph" w:customStyle="1" w:styleId="keypointnumbersbold">
    <w:name w:val="key point numbers bold"/>
    <w:basedOn w:val="KeyPointNumbers"/>
    <w:autoRedefine/>
    <w:rsid w:val="00016520"/>
    <w:rPr>
      <w:b/>
    </w:rPr>
  </w:style>
  <w:style w:type="paragraph" w:customStyle="1" w:styleId="keypointnumbersboldlastpoint">
    <w:name w:val="key point numbers bold last point"/>
    <w:basedOn w:val="KeyPointNumbersLastPoint"/>
    <w:next w:val="Normal"/>
    <w:autoRedefine/>
    <w:rsid w:val="00016520"/>
    <w:rPr>
      <w:b/>
    </w:rPr>
  </w:style>
  <w:style w:type="paragraph" w:customStyle="1" w:styleId="keypointbulletslastpoint">
    <w:name w:val="key point bullets last point"/>
    <w:basedOn w:val="KeyPointBulletsNoBoldLastPoint"/>
    <w:next w:val="Normal"/>
    <w:autoRedefine/>
    <w:rsid w:val="00016520"/>
    <w:rPr>
      <w:b/>
    </w:rPr>
  </w:style>
  <w:style w:type="paragraph" w:customStyle="1" w:styleId="bullets2lastpoint">
    <w:name w:val="bullets 2 last point"/>
    <w:basedOn w:val="BulletsLastPoint"/>
    <w:next w:val="Normal"/>
    <w:autoRedefine/>
    <w:rsid w:val="00016520"/>
    <w:rPr>
      <w:b/>
    </w:rPr>
  </w:style>
  <w:style w:type="paragraph" w:customStyle="1" w:styleId="numberedbullets1indentedlastbullet">
    <w:name w:val="numbered bullets 1 indented last bullet"/>
    <w:basedOn w:val="numberedbullets1indented"/>
    <w:next w:val="Normal"/>
    <w:autoRedefine/>
    <w:rsid w:val="00016520"/>
    <w:pPr>
      <w:spacing w:after="240"/>
    </w:pPr>
  </w:style>
  <w:style w:type="paragraph" w:customStyle="1" w:styleId="numberedbullets2lastpoint">
    <w:name w:val="numbered bullets 2 last point"/>
    <w:basedOn w:val="NumberedBullets2"/>
    <w:next w:val="Normal"/>
    <w:autoRedefine/>
    <w:rsid w:val="00016520"/>
    <w:pPr>
      <w:spacing w:after="240"/>
    </w:pPr>
  </w:style>
  <w:style w:type="paragraph" w:styleId="BalloonText">
    <w:name w:val="Balloon Text"/>
    <w:basedOn w:val="Normal"/>
    <w:semiHidden/>
    <w:rsid w:val="003E4D4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E4D43"/>
    <w:pPr>
      <w:spacing w:after="160"/>
      <w:outlineLv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7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test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testnormal.dot</Template>
  <TotalTime>179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Scope Template</vt:lpstr>
    </vt:vector>
  </TitlesOfParts>
  <Company>Good Practice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Scope Template</dc:title>
  <dc:subject>Project Management</dc:subject>
  <dc:creator>GP25</dc:creator>
  <cp:keywords>project management; project manager; project scope; project scoping; template; scoping template; project scoping template; project charter; charter;</cp:keywords>
  <dc:description/>
  <cp:lastModifiedBy>Susan Wertheim</cp:lastModifiedBy>
  <cp:revision>3</cp:revision>
  <cp:lastPrinted>2007-07-24T19:22:00Z</cp:lastPrinted>
  <dcterms:created xsi:type="dcterms:W3CDTF">2023-06-25T00:24:00Z</dcterms:created>
  <dcterms:modified xsi:type="dcterms:W3CDTF">2023-06-25T03:22:00Z</dcterms:modified>
  <cp:category>Toolkit - Template</cp:category>
</cp:coreProperties>
</file>